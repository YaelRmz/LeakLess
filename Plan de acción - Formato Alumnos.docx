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510CF61B" w:rsidR="00692571" w:rsidRDefault="0084785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363F7D">
              <w:rPr>
                <w:color w:val="000000"/>
              </w:rPr>
              <w:t xml:space="preserve">9 de </w:t>
            </w:r>
            <w:r>
              <w:rPr>
                <w:color w:val="000000"/>
              </w:rPr>
              <w:t>octubre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6CE29290" w:rsidR="00B73596" w:rsidRPr="00B73596" w:rsidRDefault="0034169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34169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Víctor Antonio Estupiñán Álvarez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02C5C49" w:rsidR="00B73596" w:rsidRPr="00B73596" w:rsidRDefault="00C1196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1196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Daniel Hernández Osio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42EC597" w:rsidR="00B73596" w:rsidRPr="00B73596" w:rsidRDefault="00C1196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Yael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Isaac Ramírez Méndez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0B3DCA45" w:rsidR="00B73596" w:rsidRPr="00B73596" w:rsidRDefault="0084785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Yael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Isaac Ramírez Méndez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43C4DC5F" w:rsidR="00B73596" w:rsidRPr="00B73596" w:rsidRDefault="00C1196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LeakLess</w:t>
            </w:r>
            <w:proofErr w:type="spellEnd"/>
            <w:r w:rsidR="008478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“Sin fugas”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1CD90052" w:rsidR="00B73596" w:rsidRPr="00B73596" w:rsidRDefault="00C1196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Diseñar </w:t>
            </w:r>
            <w:r w:rsidR="008E702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</w:t>
            </w:r>
            <w:r w:rsidR="008E702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u</w:t>
            </w:r>
            <w:r w:rsidR="008478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</w:t>
            </w:r>
            <w:r w:rsidR="008E702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sistema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la detección de fugas</w:t>
            </w:r>
            <w:r w:rsidR="008E702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agua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6D371BA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</w:t>
            </w:r>
            <w:r w:rsidR="000D58F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Detectar oportunamente fugas de agua en tuberías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45EEDDBE" w14:textId="11D7058E" w:rsidR="00E0360F" w:rsidRPr="00E0360F" w:rsidRDefault="00E0360F" w:rsidP="00E0360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</w:t>
            </w: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istema para la detección de fugas de agua en tuberías mediante sensores de caudal</w:t>
            </w:r>
            <w:r>
              <w:rPr>
                <w:rFonts w:ascii="Ubuntu Light" w:eastAsia="Times New Roman" w:hAnsi="Ubuntu Light" w:cs="Calibri" w:hint="eastAsia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sistema consiste en:  </w:t>
            </w: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</w:p>
          <w:p w14:paraId="77BDAF0B" w14:textId="4AE2F48A" w:rsidR="00E0360F" w:rsidRPr="00E0360F" w:rsidRDefault="00E0360F" w:rsidP="00E0360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Las tuberías van a tener incorporado el sensor de caudal y un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ESP32-CAM</w:t>
            </w:r>
          </w:p>
          <w:p w14:paraId="42F11DDA" w14:textId="048984B1" w:rsidR="00E0360F" w:rsidRPr="00E0360F" w:rsidRDefault="00E0360F" w:rsidP="00E0360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ESP32-CAM </w:t>
            </w: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va a encargar de obtener las lecturas del sensor y este a su vez va a estar conectado al siguiente nodo</w:t>
            </w:r>
          </w:p>
          <w:p w14:paraId="3712FA8E" w14:textId="77777777" w:rsidR="00E0360F" w:rsidRPr="00E0360F" w:rsidRDefault="00E0360F" w:rsidP="00E0360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Dado una cierta cantidad de nodos, se agregará un ESP32 para conectarse a WiFi y mandar la lecturas de los sensores</w:t>
            </w:r>
          </w:p>
          <w:p w14:paraId="1D140B5F" w14:textId="6E22E290" w:rsidR="00B73596" w:rsidRPr="00B73596" w:rsidRDefault="00E0360F" w:rsidP="00E0360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0360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Las lecturas se van a presentar en un dashbord/mapa para mostrar en que secciones de tubería se presenta alguna anormalidad en el caudal de la tubería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D9334" w14:textId="77777777" w:rsidR="005F3ECB" w:rsidRDefault="005F3ECB">
      <w:r>
        <w:separator/>
      </w:r>
    </w:p>
  </w:endnote>
  <w:endnote w:type="continuationSeparator" w:id="0">
    <w:p w14:paraId="3E034DD0" w14:textId="77777777" w:rsidR="005F3ECB" w:rsidRDefault="005F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5F3ECB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5F3ECB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6A01" w14:textId="77777777" w:rsidR="005F3ECB" w:rsidRDefault="005F3ECB">
      <w:r>
        <w:rPr>
          <w:color w:val="000000"/>
        </w:rPr>
        <w:separator/>
      </w:r>
    </w:p>
  </w:footnote>
  <w:footnote w:type="continuationSeparator" w:id="0">
    <w:p w14:paraId="6308A8DE" w14:textId="77777777" w:rsidR="005F3ECB" w:rsidRDefault="005F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5F3ECB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D58FC"/>
    <w:rsid w:val="00146A7F"/>
    <w:rsid w:val="0017295B"/>
    <w:rsid w:val="00203E6B"/>
    <w:rsid w:val="002D10CB"/>
    <w:rsid w:val="00341692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5F3ECB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47857"/>
    <w:rsid w:val="008566EA"/>
    <w:rsid w:val="00864F9F"/>
    <w:rsid w:val="00872A0E"/>
    <w:rsid w:val="008E7024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1196D"/>
    <w:rsid w:val="00C31ED0"/>
    <w:rsid w:val="00C657C4"/>
    <w:rsid w:val="00C8610F"/>
    <w:rsid w:val="00C94D1A"/>
    <w:rsid w:val="00D51678"/>
    <w:rsid w:val="00E025E0"/>
    <w:rsid w:val="00E0360F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37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Sistema de Programación de Contenidos</vt:lpstr>
      <vt:lpstr>Sistema de Programación de Contenidos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Víctor Estupiñán Álvarez</cp:lastModifiedBy>
  <cp:revision>10</cp:revision>
  <dcterms:created xsi:type="dcterms:W3CDTF">2021-08-10T16:54:00Z</dcterms:created>
  <dcterms:modified xsi:type="dcterms:W3CDTF">2021-10-30T00:37:00Z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